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6D" w:rsidRDefault="00375B6D" w:rsidP="00375B6D">
      <w:r>
        <w:t>Week 1</w:t>
      </w:r>
    </w:p>
    <w:p w:rsidR="00375B6D" w:rsidRDefault="00375B6D" w:rsidP="00375B6D">
      <w:r>
        <w:t xml:space="preserve">Write a function that randomly shuffles an array of integers and explain the rationale behind its implementation. </w:t>
      </w:r>
    </w:p>
    <w:p w:rsidR="00375B6D" w:rsidRDefault="00375B6D" w:rsidP="00375B6D"/>
    <w:p w:rsidR="00375B6D" w:rsidRDefault="00375B6D" w:rsidP="00375B6D">
      <w:r>
        <w:t xml:space="preserve">#ask = </w:t>
      </w:r>
      <w:proofErr w:type="gramStart"/>
      <w:r>
        <w:t>list(</w:t>
      </w:r>
      <w:proofErr w:type="gramEnd"/>
      <w:r>
        <w:t>input("Enter list of integers"))</w:t>
      </w:r>
    </w:p>
    <w:p w:rsidR="00375B6D" w:rsidRDefault="00375B6D" w:rsidP="00375B6D">
      <w:proofErr w:type="gramStart"/>
      <w:r>
        <w:t>import</w:t>
      </w:r>
      <w:proofErr w:type="gramEnd"/>
      <w:r>
        <w:t xml:space="preserve"> random</w:t>
      </w:r>
    </w:p>
    <w:p w:rsidR="00375B6D" w:rsidRDefault="00375B6D" w:rsidP="00375B6D">
      <w:r>
        <w:t>ask=[1,2,5,9,6,9,4,2,6,5,8,7,5,1,2,6,5,9,6] # 1</w:t>
      </w:r>
    </w:p>
    <w:p w:rsidR="00375B6D" w:rsidRDefault="00375B6D" w:rsidP="00375B6D">
      <w:proofErr w:type="gramStart"/>
      <w:r>
        <w:t>empty</w:t>
      </w:r>
      <w:proofErr w:type="gramEnd"/>
      <w:r>
        <w:t xml:space="preserve"> = [] # 1</w:t>
      </w:r>
    </w:p>
    <w:p w:rsidR="00375B6D" w:rsidRDefault="00375B6D" w:rsidP="00375B6D">
      <w:proofErr w:type="gramStart"/>
      <w:r>
        <w:t>print</w:t>
      </w:r>
      <w:proofErr w:type="gramEnd"/>
      <w:r>
        <w:t xml:space="preserve"> (</w:t>
      </w:r>
      <w:proofErr w:type="spellStart"/>
      <w:r>
        <w:t>len</w:t>
      </w:r>
      <w:proofErr w:type="spellEnd"/>
      <w:r>
        <w:t>(ask)) # 1</w:t>
      </w:r>
    </w:p>
    <w:p w:rsidR="00375B6D" w:rsidRDefault="00375B6D" w:rsidP="00375B6D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(ask) &gt; 0:</w:t>
      </w:r>
    </w:p>
    <w:p w:rsidR="00375B6D" w:rsidRDefault="00375B6D" w:rsidP="00375B6D">
      <w:r>
        <w:t xml:space="preserve">    </w:t>
      </w:r>
      <w:proofErr w:type="spellStart"/>
      <w:proofErr w:type="gramStart"/>
      <w:r>
        <w:t>rnd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(0,len(ask)-1) #</w:t>
      </w:r>
      <w:proofErr w:type="spellStart"/>
      <w:r>
        <w:t>BigO</w:t>
      </w:r>
      <w:proofErr w:type="spellEnd"/>
      <w:r>
        <w:t xml:space="preserve"> (N) Run time</w:t>
      </w:r>
    </w:p>
    <w:p w:rsidR="00375B6D" w:rsidRDefault="00375B6D" w:rsidP="00375B6D">
      <w:r>
        <w:t xml:space="preserve">    </w:t>
      </w:r>
      <w:proofErr w:type="spellStart"/>
      <w:proofErr w:type="gramStart"/>
      <w:r>
        <w:t>empty.append</w:t>
      </w:r>
      <w:proofErr w:type="spellEnd"/>
      <w:r>
        <w:t>(</w:t>
      </w:r>
      <w:proofErr w:type="gramEnd"/>
      <w:r>
        <w:t>ask[</w:t>
      </w:r>
      <w:proofErr w:type="spellStart"/>
      <w:r>
        <w:t>rnd</w:t>
      </w:r>
      <w:proofErr w:type="spellEnd"/>
      <w:r>
        <w:t>])</w:t>
      </w:r>
    </w:p>
    <w:p w:rsidR="00375B6D" w:rsidRDefault="00375B6D" w:rsidP="00375B6D">
      <w:r>
        <w:t xml:space="preserve">    </w:t>
      </w:r>
      <w:proofErr w:type="spellStart"/>
      <w:proofErr w:type="gramStart"/>
      <w:r>
        <w:t>ask.pop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>)</w:t>
      </w:r>
    </w:p>
    <w:p w:rsidR="00375B6D" w:rsidRDefault="00375B6D" w:rsidP="00375B6D">
      <w:proofErr w:type="gramStart"/>
      <w:r>
        <w:t>print(</w:t>
      </w:r>
      <w:proofErr w:type="gramEnd"/>
      <w:r>
        <w:t>empty)</w:t>
      </w:r>
    </w:p>
    <w:p w:rsidR="00375B6D" w:rsidRDefault="00375B6D" w:rsidP="00375B6D"/>
    <w:p w:rsidR="00375B6D" w:rsidRDefault="00375B6D" w:rsidP="00375B6D">
      <w:r>
        <w:t xml:space="preserve">Count the number of trailing 0s in a factorial number. 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fact(x): #Finds Factorial</w:t>
      </w:r>
    </w:p>
    <w:p w:rsidR="00375B6D" w:rsidRDefault="00375B6D" w:rsidP="00375B6D">
      <w:r>
        <w:t xml:space="preserve">    </w:t>
      </w:r>
      <w:proofErr w:type="gramStart"/>
      <w:r>
        <w:t>if</w:t>
      </w:r>
      <w:proofErr w:type="gramEnd"/>
      <w:r>
        <w:t xml:space="preserve"> (x &gt;1): #1 </w:t>
      </w:r>
      <w:proofErr w:type="spellStart"/>
      <w:r>
        <w:t>BigO</w:t>
      </w:r>
      <w:proofErr w:type="spellEnd"/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x * fact(x-1)</w:t>
      </w:r>
    </w:p>
    <w:p w:rsidR="00375B6D" w:rsidRDefault="00375B6D" w:rsidP="00375B6D">
      <w:r>
        <w:t xml:space="preserve">    </w:t>
      </w:r>
      <w:proofErr w:type="gramStart"/>
      <w:r>
        <w:t>else</w:t>
      </w:r>
      <w:proofErr w:type="gramEnd"/>
      <w:r>
        <w:t>:</w:t>
      </w:r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375B6D" w:rsidRDefault="00375B6D" w:rsidP="00375B6D"/>
    <w:p w:rsidR="00375B6D" w:rsidRDefault="00375B6D" w:rsidP="00375B6D">
      <w:proofErr w:type="gramStart"/>
      <w:r>
        <w:t>print</w:t>
      </w:r>
      <w:proofErr w:type="gramEnd"/>
      <w:r>
        <w:t xml:space="preserve"> (fact(15))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count (x): #Counts trailing 0s</w:t>
      </w:r>
    </w:p>
    <w:p w:rsidR="00375B6D" w:rsidRDefault="00375B6D" w:rsidP="00375B6D">
      <w:r>
        <w:t xml:space="preserve">    </w:t>
      </w:r>
      <w:proofErr w:type="spellStart"/>
      <w:r>
        <w:t>i</w:t>
      </w:r>
      <w:proofErr w:type="spellEnd"/>
      <w:r>
        <w:t xml:space="preserve"> = 5</w:t>
      </w:r>
    </w:p>
    <w:p w:rsidR="00375B6D" w:rsidRDefault="00375B6D" w:rsidP="00375B6D">
      <w:r>
        <w:t xml:space="preserve">    </w:t>
      </w:r>
      <w:proofErr w:type="gramStart"/>
      <w:r>
        <w:t>zeros</w:t>
      </w:r>
      <w:proofErr w:type="gramEnd"/>
      <w:r>
        <w:t xml:space="preserve"> = 0</w:t>
      </w:r>
    </w:p>
    <w:p w:rsidR="00375B6D" w:rsidRDefault="00375B6D" w:rsidP="00375B6D">
      <w:r>
        <w:t xml:space="preserve">    </w:t>
      </w:r>
      <w:proofErr w:type="gramStart"/>
      <w:r>
        <w:t>while</w:t>
      </w:r>
      <w:proofErr w:type="gramEnd"/>
      <w:r>
        <w:t xml:space="preserve"> x / </w:t>
      </w:r>
      <w:proofErr w:type="spellStart"/>
      <w:r>
        <w:t>i</w:t>
      </w:r>
      <w:proofErr w:type="spellEnd"/>
      <w:r>
        <w:t xml:space="preserve"> &gt;= 1: #N </w:t>
      </w:r>
      <w:proofErr w:type="spellStart"/>
      <w:r>
        <w:t>BigO</w:t>
      </w:r>
      <w:proofErr w:type="spellEnd"/>
      <w:r>
        <w:t xml:space="preserve"> </w:t>
      </w:r>
    </w:p>
    <w:p w:rsidR="00375B6D" w:rsidRDefault="00375B6D" w:rsidP="00375B6D">
      <w:r>
        <w:t xml:space="preserve">        </w:t>
      </w:r>
      <w:proofErr w:type="gramStart"/>
      <w:r>
        <w:t>zeros</w:t>
      </w:r>
      <w:proofErr w:type="gramEnd"/>
      <w:r>
        <w:t xml:space="preserve"> += x // </w:t>
      </w:r>
      <w:proofErr w:type="spellStart"/>
      <w:r>
        <w:t>i</w:t>
      </w:r>
      <w:proofErr w:type="spellEnd"/>
    </w:p>
    <w:p w:rsidR="00375B6D" w:rsidRDefault="00375B6D" w:rsidP="00375B6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*= 5</w:t>
      </w:r>
    </w:p>
    <w:p w:rsidR="00375B6D" w:rsidRDefault="00375B6D" w:rsidP="00375B6D">
      <w:r>
        <w:t xml:space="preserve">    </w:t>
      </w:r>
      <w:proofErr w:type="gramStart"/>
      <w:r>
        <w:t>return</w:t>
      </w:r>
      <w:proofErr w:type="gramEnd"/>
      <w:r>
        <w:t xml:space="preserve"> zeros</w:t>
      </w:r>
    </w:p>
    <w:p w:rsidR="00375B6D" w:rsidRDefault="00375B6D" w:rsidP="00375B6D"/>
    <w:p w:rsidR="00375B6D" w:rsidRDefault="00375B6D" w:rsidP="00375B6D">
      <w:proofErr w:type="gramStart"/>
      <w:r>
        <w:t>print(</w:t>
      </w:r>
      <w:proofErr w:type="gramEnd"/>
      <w:r>
        <w:t>count(15))</w:t>
      </w:r>
    </w:p>
    <w:p w:rsidR="00375B6D" w:rsidRDefault="00375B6D" w:rsidP="00375B6D"/>
    <w:p w:rsidR="00375B6D" w:rsidRDefault="00375B6D" w:rsidP="00375B6D"/>
    <w:p w:rsidR="00375B6D" w:rsidRDefault="00375B6D" w:rsidP="00375B6D">
      <w:r>
        <w:t xml:space="preserve">Week 2 </w:t>
      </w:r>
    </w:p>
    <w:p w:rsidR="00375B6D" w:rsidRDefault="00375B6D" w:rsidP="00375B6D"/>
    <w:p w:rsidR="00375B6D" w:rsidRDefault="00375B6D" w:rsidP="00375B6D">
      <w:r>
        <w:t xml:space="preserve">Write the pseudocode for a function which returns the highest perfect square which is less or equal to its parameter (a positive integer). Implement this in a programming language of your choice. 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SQRT(X)</w:t>
      </w:r>
    </w:p>
    <w:p w:rsidR="00375B6D" w:rsidRDefault="00375B6D" w:rsidP="00375B6D">
      <w:proofErr w:type="gramStart"/>
      <w:r>
        <w:t>set</w:t>
      </w:r>
      <w:proofErr w:type="gramEnd"/>
      <w:r>
        <w:t xml:space="preserve"> answer to 0</w:t>
      </w:r>
    </w:p>
    <w:p w:rsidR="00375B6D" w:rsidRDefault="00375B6D" w:rsidP="00375B6D">
      <w:proofErr w:type="gramStart"/>
      <w:r>
        <w:t>if</w:t>
      </w:r>
      <w:proofErr w:type="gramEnd"/>
      <w:r>
        <w:t xml:space="preserve"> x is &lt;- to or more than 0</w:t>
      </w:r>
    </w:p>
    <w:p w:rsidR="00375B6D" w:rsidRDefault="00375B6D" w:rsidP="00375B6D">
      <w:proofErr w:type="gramStart"/>
      <w:r>
        <w:t>while</w:t>
      </w:r>
      <w:proofErr w:type="gramEnd"/>
      <w:r>
        <w:t xml:space="preserve"> loop</w:t>
      </w:r>
    </w:p>
    <w:p w:rsidR="00375B6D" w:rsidRDefault="00375B6D" w:rsidP="00375B6D">
      <w:r>
        <w:t xml:space="preserve">    </w:t>
      </w:r>
      <w:proofErr w:type="gramStart"/>
      <w:r>
        <w:t>answer*</w:t>
      </w:r>
      <w:proofErr w:type="gramEnd"/>
      <w:r>
        <w:t>answer smaller than x</w:t>
      </w:r>
    </w:p>
    <w:p w:rsidR="00375B6D" w:rsidRDefault="00375B6D" w:rsidP="00375B6D">
      <w:r>
        <w:t xml:space="preserve">    </w:t>
      </w:r>
      <w:proofErr w:type="gramStart"/>
      <w:r>
        <w:t>answer</w:t>
      </w:r>
      <w:proofErr w:type="gramEnd"/>
      <w:r>
        <w:t xml:space="preserve"> &lt;- answer + 1</w:t>
      </w:r>
    </w:p>
    <w:p w:rsidR="00375B6D" w:rsidRDefault="00375B6D" w:rsidP="00375B6D"/>
    <w:p w:rsidR="00375B6D" w:rsidRDefault="00375B6D" w:rsidP="00375B6D">
      <w:r>
        <w:t xml:space="preserve">    </w:t>
      </w:r>
      <w:proofErr w:type="gramStart"/>
      <w:r>
        <w:t>if</w:t>
      </w:r>
      <w:proofErr w:type="gramEnd"/>
      <w:r>
        <w:t xml:space="preserve"> answer </w:t>
      </w:r>
      <w:proofErr w:type="spellStart"/>
      <w:r>
        <w:t>isnt</w:t>
      </w:r>
      <w:proofErr w:type="spellEnd"/>
      <w:r>
        <w:t xml:space="preserve"> &lt;- to x</w:t>
      </w:r>
    </w:p>
    <w:p w:rsidR="00375B6D" w:rsidRDefault="00375B6D" w:rsidP="00375B6D">
      <w:r>
        <w:t xml:space="preserve">        </w:t>
      </w:r>
      <w:proofErr w:type="gramStart"/>
      <w:r>
        <w:t>then</w:t>
      </w:r>
      <w:proofErr w:type="gramEnd"/>
      <w:r>
        <w:t xml:space="preserve"> print x, ' is not a perfect square'</w:t>
      </w:r>
    </w:p>
    <w:p w:rsidR="00375B6D" w:rsidRDefault="00375B6D" w:rsidP="00375B6D"/>
    <w:p w:rsidR="00375B6D" w:rsidRDefault="00375B6D" w:rsidP="00375B6D">
      <w:r>
        <w:t xml:space="preserve">    </w:t>
      </w:r>
      <w:proofErr w:type="gramStart"/>
      <w:r>
        <w:t>else</w:t>
      </w:r>
      <w:proofErr w:type="gramEnd"/>
    </w:p>
    <w:p w:rsidR="00375B6D" w:rsidRDefault="00375B6D" w:rsidP="00375B6D">
      <w:r>
        <w:t xml:space="preserve">        </w:t>
      </w:r>
      <w:proofErr w:type="gramStart"/>
      <w:r>
        <w:t>print</w:t>
      </w:r>
      <w:proofErr w:type="gramEnd"/>
      <w:r>
        <w:t xml:space="preserve"> x, 'is a perfect square'</w:t>
      </w:r>
    </w:p>
    <w:p w:rsidR="00375B6D" w:rsidRDefault="00375B6D" w:rsidP="00375B6D"/>
    <w:p w:rsidR="00375B6D" w:rsidRDefault="00375B6D" w:rsidP="00375B6D">
      <w:r>
        <w:t xml:space="preserve">    </w:t>
      </w:r>
      <w:proofErr w:type="gramStart"/>
      <w:r>
        <w:t>else</w:t>
      </w:r>
      <w:proofErr w:type="gramEnd"/>
    </w:p>
    <w:p w:rsidR="00375B6D" w:rsidRDefault="00375B6D" w:rsidP="00375B6D">
      <w:r>
        <w:t xml:space="preserve">        </w:t>
      </w:r>
      <w:proofErr w:type="gramStart"/>
      <w:r>
        <w:t>print</w:t>
      </w:r>
      <w:proofErr w:type="gramEnd"/>
      <w:r>
        <w:t xml:space="preserve"> x, 'is not a positive number.'</w:t>
      </w:r>
    </w:p>
    <w:p w:rsidR="00375B6D" w:rsidRDefault="00375B6D" w:rsidP="00375B6D"/>
    <w:p w:rsidR="00375B6D" w:rsidRDefault="00375B6D" w:rsidP="00375B6D">
      <w:r>
        <w:t>Look back at last week's tasks. Describe the run-time bounds of these algorithms using Big O notation.</w:t>
      </w:r>
    </w:p>
    <w:p w:rsidR="00375B6D" w:rsidRDefault="00375B6D" w:rsidP="00375B6D"/>
    <w:p w:rsidR="00375B6D" w:rsidRDefault="00375B6D" w:rsidP="00375B6D">
      <w:bookmarkStart w:id="0" w:name="_GoBack"/>
      <w:bookmarkEnd w:id="0"/>
      <w:r>
        <w:lastRenderedPageBreak/>
        <w:t xml:space="preserve">Write the pseudocode corresponding to functions for addition, subtraction and multiplication of two matrices, and then compute A=B*C –2*(B+C), where B and C are two quadratic matrices of order n. What is the run-time? </w:t>
      </w:r>
    </w:p>
    <w:p w:rsidR="00375B6D" w:rsidRDefault="00375B6D" w:rsidP="00375B6D"/>
    <w:p w:rsidR="00375B6D" w:rsidRDefault="00375B6D" w:rsidP="00375B6D">
      <w:proofErr w:type="gramStart"/>
      <w:r>
        <w:t>m</w:t>
      </w:r>
      <w:proofErr w:type="gramEnd"/>
      <w:r>
        <w:t xml:space="preserve"> &lt; 3</w:t>
      </w:r>
    </w:p>
    <w:p w:rsidR="00375B6D" w:rsidRDefault="00375B6D" w:rsidP="00375B6D">
      <w:r>
        <w:t>A &lt; input MATRIX</w:t>
      </w:r>
    </w:p>
    <w:p w:rsidR="00375B6D" w:rsidRDefault="00375B6D" w:rsidP="00375B6D">
      <w:r>
        <w:t>B &lt; input MATRIX</w:t>
      </w:r>
    </w:p>
    <w:p w:rsidR="00375B6D" w:rsidRDefault="00375B6D" w:rsidP="00375B6D"/>
    <w:p w:rsidR="00375B6D" w:rsidRDefault="00375B6D" w:rsidP="00375B6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&lt;- 1 to range(n):</w:t>
      </w:r>
    </w:p>
    <w:p w:rsidR="00375B6D" w:rsidRDefault="00375B6D" w:rsidP="00375B6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&lt;- 1 to range(n):</w:t>
      </w:r>
    </w:p>
    <w:p w:rsidR="00375B6D" w:rsidRDefault="00375B6D" w:rsidP="00375B6D">
      <w:r>
        <w:t xml:space="preserve">        </w:t>
      </w:r>
      <w:proofErr w:type="gramStart"/>
      <w:r>
        <w:t>print</w:t>
      </w:r>
      <w:proofErr w:type="gramEnd"/>
      <w:r>
        <w:t xml:space="preserve"> A[</w:t>
      </w:r>
      <w:proofErr w:type="spellStart"/>
      <w:r>
        <w:t>i,j</w:t>
      </w:r>
      <w:proofErr w:type="spellEnd"/>
      <w:r>
        <w:t>]</w:t>
      </w:r>
    </w:p>
    <w:p w:rsidR="00375B6D" w:rsidRDefault="00375B6D" w:rsidP="00375B6D"/>
    <w:p w:rsidR="00375B6D" w:rsidRDefault="00375B6D" w:rsidP="00375B6D"/>
    <w:p w:rsidR="00375B6D" w:rsidRDefault="00375B6D" w:rsidP="00375B6D"/>
    <w:p w:rsidR="00375B6D" w:rsidRDefault="00375B6D" w:rsidP="00375B6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&lt;- 1 to range(n):</w:t>
      </w:r>
    </w:p>
    <w:p w:rsidR="00375B6D" w:rsidRDefault="00375B6D" w:rsidP="00375B6D">
      <w:r>
        <w:t xml:space="preserve">    </w:t>
      </w:r>
      <w:proofErr w:type="gramStart"/>
      <w:r>
        <w:t>print</w:t>
      </w:r>
      <w:proofErr w:type="gramEnd"/>
      <w:r>
        <w:t xml:space="preserve"> L[</w:t>
      </w:r>
      <w:proofErr w:type="spellStart"/>
      <w:r>
        <w:t>i</w:t>
      </w:r>
      <w:proofErr w:type="spellEnd"/>
      <w:r>
        <w:t>]</w:t>
      </w:r>
    </w:p>
    <w:p w:rsidR="00375B6D" w:rsidRDefault="00375B6D" w:rsidP="00375B6D"/>
    <w:p w:rsidR="00375B6D" w:rsidRDefault="00375B6D" w:rsidP="00375B6D">
      <w:proofErr w:type="gramStart"/>
      <w:r>
        <w:t>L[</w:t>
      </w:r>
      <w:proofErr w:type="gramEnd"/>
      <w:r>
        <w:t>0]=2</w:t>
      </w:r>
    </w:p>
    <w:p w:rsidR="00375B6D" w:rsidRDefault="00375B6D" w:rsidP="00375B6D">
      <w:proofErr w:type="gramStart"/>
      <w:r>
        <w:t>L[</w:t>
      </w:r>
      <w:proofErr w:type="gramEnd"/>
      <w:r>
        <w:t>1]=1</w:t>
      </w:r>
    </w:p>
    <w:p w:rsidR="00375B6D" w:rsidRDefault="00375B6D" w:rsidP="00375B6D">
      <w:proofErr w:type="gramStart"/>
      <w:r>
        <w:t>L[</w:t>
      </w:r>
      <w:proofErr w:type="gramEnd"/>
      <w:r>
        <w:t>2]=2</w:t>
      </w:r>
    </w:p>
    <w:p w:rsidR="00375B6D" w:rsidRDefault="00375B6D" w:rsidP="00375B6D"/>
    <w:p w:rsidR="00375B6D" w:rsidRDefault="00375B6D" w:rsidP="00375B6D"/>
    <w:p w:rsidR="00375B6D" w:rsidRDefault="00375B6D" w:rsidP="00375B6D">
      <w:r>
        <w:t>Week 3</w:t>
      </w:r>
    </w:p>
    <w:p w:rsidR="00375B6D" w:rsidRDefault="00375B6D" w:rsidP="00375B6D"/>
    <w:p w:rsidR="00375B6D" w:rsidRDefault="00375B6D" w:rsidP="00375B6D">
      <w:r>
        <w:t xml:space="preserve"> </w:t>
      </w:r>
      <w:r>
        <w:t xml:space="preserve">Write the pseudocode and code for a function that reverses the words in a sentence. Input: "This is awesome" Output: "awesome is </w:t>
      </w:r>
      <w:proofErr w:type="gramStart"/>
      <w:r>
        <w:t>This</w:t>
      </w:r>
      <w:proofErr w:type="gramEnd"/>
      <w:r>
        <w:t>". Give the Big O notation.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rec(n, </w:t>
      </w:r>
      <w:proofErr w:type="spellStart"/>
      <w:r>
        <w:t>i</w:t>
      </w:r>
      <w:proofErr w:type="spellEnd"/>
      <w:r>
        <w:t>):</w:t>
      </w:r>
    </w:p>
    <w:p w:rsidR="00375B6D" w:rsidRDefault="00375B6D" w:rsidP="00375B6D">
      <w:r>
        <w:t xml:space="preserve">    value="" #1 </w:t>
      </w:r>
      <w:proofErr w:type="spellStart"/>
      <w:r>
        <w:t>BigO</w:t>
      </w:r>
      <w:proofErr w:type="spellEnd"/>
      <w:r>
        <w:t xml:space="preserve"> Runtime</w:t>
      </w:r>
    </w:p>
    <w:p w:rsidR="00375B6D" w:rsidRDefault="00375B6D" w:rsidP="00375B6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(b)-1:</w:t>
      </w:r>
    </w:p>
    <w:p w:rsidR="00375B6D" w:rsidRDefault="00375B6D" w:rsidP="00375B6D">
      <w:r>
        <w:t xml:space="preserve">        </w:t>
      </w:r>
      <w:proofErr w:type="gramStart"/>
      <w:r>
        <w:t>value=</w:t>
      </w:r>
      <w:proofErr w:type="gramEnd"/>
      <w:r>
        <w:t>rec(n,i+1)</w:t>
      </w:r>
    </w:p>
    <w:p w:rsidR="00375B6D" w:rsidRDefault="00375B6D" w:rsidP="00375B6D">
      <w:r>
        <w:t xml:space="preserve">    </w:t>
      </w:r>
      <w:proofErr w:type="gramStart"/>
      <w:r>
        <w:t>return</w:t>
      </w:r>
      <w:proofErr w:type="gramEnd"/>
      <w:r>
        <w:t xml:space="preserve"> value+" "+n[</w:t>
      </w:r>
      <w:proofErr w:type="spellStart"/>
      <w:r>
        <w:t>i</w:t>
      </w:r>
      <w:proofErr w:type="spellEnd"/>
      <w:r>
        <w:t>]</w:t>
      </w:r>
    </w:p>
    <w:p w:rsidR="00375B6D" w:rsidRDefault="00375B6D" w:rsidP="00375B6D">
      <w:r>
        <w:t xml:space="preserve">a="awesome is </w:t>
      </w:r>
      <w:proofErr w:type="gramStart"/>
      <w:r>
        <w:t>This</w:t>
      </w:r>
      <w:proofErr w:type="gramEnd"/>
      <w:r>
        <w:t>"</w:t>
      </w:r>
    </w:p>
    <w:p w:rsidR="00375B6D" w:rsidRDefault="00375B6D" w:rsidP="00375B6D">
      <w:r>
        <w:t>b=</w:t>
      </w:r>
      <w:proofErr w:type="spellStart"/>
      <w:proofErr w:type="gramStart"/>
      <w:r>
        <w:t>a.split</w:t>
      </w:r>
      <w:proofErr w:type="spellEnd"/>
      <w:r>
        <w:t>(</w:t>
      </w:r>
      <w:proofErr w:type="gramEnd"/>
      <w:r>
        <w:t>' ')</w:t>
      </w:r>
    </w:p>
    <w:p w:rsidR="00375B6D" w:rsidRDefault="00375B6D" w:rsidP="00375B6D">
      <w:proofErr w:type="gramStart"/>
      <w:r>
        <w:t>print(</w:t>
      </w:r>
      <w:proofErr w:type="gramEnd"/>
      <w:r>
        <w:t>rec(b,0))</w:t>
      </w:r>
    </w:p>
    <w:p w:rsidR="00375B6D" w:rsidRDefault="00375B6D" w:rsidP="00375B6D"/>
    <w:p w:rsidR="00375B6D" w:rsidRDefault="00375B6D" w:rsidP="00375B6D">
      <w:r>
        <w:t>#</w:t>
      </w:r>
      <w:proofErr w:type="spellStart"/>
      <w:r>
        <w:t>BigO</w:t>
      </w:r>
      <w:proofErr w:type="spellEnd"/>
      <w:r>
        <w:t xml:space="preserve"> Runtime 1</w:t>
      </w:r>
    </w:p>
    <w:p w:rsidR="00375B6D" w:rsidRDefault="00375B6D" w:rsidP="00375B6D"/>
    <w:p w:rsidR="00375B6D" w:rsidRDefault="00375B6D" w:rsidP="00375B6D">
      <w:proofErr w:type="gramStart"/>
      <w:r>
        <w:t>value</w:t>
      </w:r>
      <w:proofErr w:type="gramEnd"/>
      <w:r>
        <w:t xml:space="preserve"> &lt;- empty value</w:t>
      </w:r>
    </w:p>
    <w:p w:rsidR="00375B6D" w:rsidRDefault="00375B6D" w:rsidP="00375B6D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length of b then - 1</w:t>
      </w:r>
    </w:p>
    <w:p w:rsidR="00375B6D" w:rsidRDefault="00375B6D" w:rsidP="00375B6D">
      <w:r>
        <w:t xml:space="preserve">    </w:t>
      </w:r>
      <w:proofErr w:type="gramStart"/>
      <w:r>
        <w:t>value</w:t>
      </w:r>
      <w:proofErr w:type="gramEnd"/>
      <w:r>
        <w:t xml:space="preserve"> &lt;- REC</w:t>
      </w:r>
    </w:p>
    <w:p w:rsidR="00375B6D" w:rsidRDefault="00375B6D" w:rsidP="00375B6D">
      <w:proofErr w:type="gramStart"/>
      <w:r>
        <w:t>return</w:t>
      </w:r>
      <w:proofErr w:type="gramEnd"/>
      <w:r>
        <w:t xml:space="preserve"> value</w:t>
      </w:r>
    </w:p>
    <w:p w:rsidR="00375B6D" w:rsidRDefault="00375B6D" w:rsidP="00375B6D">
      <w:r>
        <w:t>a &lt;- user input</w:t>
      </w:r>
    </w:p>
    <w:p w:rsidR="00375B6D" w:rsidRDefault="00375B6D" w:rsidP="00375B6D">
      <w:r>
        <w:t>b &lt;- function to reverse string</w:t>
      </w:r>
    </w:p>
    <w:p w:rsidR="00375B6D" w:rsidRDefault="00375B6D" w:rsidP="00375B6D">
      <w:proofErr w:type="gramStart"/>
      <w:r>
        <w:t>print</w:t>
      </w:r>
      <w:proofErr w:type="gramEnd"/>
      <w:r>
        <w:t xml:space="preserve"> REC</w:t>
      </w:r>
    </w:p>
    <w:p w:rsidR="00375B6D" w:rsidRDefault="00375B6D" w:rsidP="00375B6D"/>
    <w:p w:rsidR="00375B6D" w:rsidRDefault="00375B6D" w:rsidP="00375B6D">
      <w:r>
        <w:t xml:space="preserve"> </w:t>
      </w:r>
      <w:r>
        <w:t xml:space="preserve">Write a recursive function (pseudocode and code) to check if a number n is prime (hint: check whether n is divisible by any number below n). 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primez</w:t>
      </w:r>
      <w:proofErr w:type="spellEnd"/>
      <w:r>
        <w:t>(n, n2):</w:t>
      </w:r>
    </w:p>
    <w:p w:rsidR="00375B6D" w:rsidRDefault="00375B6D" w:rsidP="00375B6D">
      <w:r>
        <w:t>#Recursive #</w:t>
      </w:r>
      <w:proofErr w:type="spellStart"/>
      <w:r>
        <w:t>BigO</w:t>
      </w:r>
      <w:proofErr w:type="spellEnd"/>
      <w:r>
        <w:t xml:space="preserve"> (N)</w:t>
      </w:r>
    </w:p>
    <w:p w:rsidR="00375B6D" w:rsidRDefault="00375B6D" w:rsidP="00375B6D">
      <w:r>
        <w:t xml:space="preserve">    </w:t>
      </w:r>
      <w:proofErr w:type="gramStart"/>
      <w:r>
        <w:t>while</w:t>
      </w:r>
      <w:proofErr w:type="gramEnd"/>
      <w:r>
        <w:t xml:space="preserve"> n2 &gt;= 2: #</w:t>
      </w:r>
      <w:proofErr w:type="spellStart"/>
      <w:r>
        <w:t>BigO</w:t>
      </w:r>
      <w:proofErr w:type="spellEnd"/>
      <w:r>
        <w:t xml:space="preserve"> (N)</w:t>
      </w:r>
    </w:p>
    <w:p w:rsidR="00375B6D" w:rsidRDefault="00375B6D" w:rsidP="00375B6D">
      <w:r>
        <w:t xml:space="preserve">        </w:t>
      </w:r>
      <w:proofErr w:type="gramStart"/>
      <w:r>
        <w:t>if</w:t>
      </w:r>
      <w:proofErr w:type="gramEnd"/>
      <w:r>
        <w:t xml:space="preserve"> n % n2 == 0:  #Base case </w:t>
      </w:r>
    </w:p>
    <w:p w:rsidR="00375B6D" w:rsidRDefault="00375B6D" w:rsidP="00375B6D">
      <w:r>
        <w:t xml:space="preserve">            </w:t>
      </w:r>
      <w:proofErr w:type="gramStart"/>
      <w:r>
        <w:t>print</w:t>
      </w:r>
      <w:proofErr w:type="gramEnd"/>
      <w:r>
        <w:t xml:space="preserve"> ("This is a prime number")</w:t>
      </w:r>
    </w:p>
    <w:p w:rsidR="00375B6D" w:rsidRDefault="00375B6D" w:rsidP="00375B6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375B6D" w:rsidRDefault="00375B6D" w:rsidP="00375B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75B6D" w:rsidRDefault="00375B6D" w:rsidP="00375B6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primez</w:t>
      </w:r>
      <w:proofErr w:type="spellEnd"/>
      <w:r>
        <w:t>(n, n2-1) #Calling itself</w:t>
      </w:r>
    </w:p>
    <w:p w:rsidR="00375B6D" w:rsidRDefault="00375B6D" w:rsidP="00375B6D">
      <w:r>
        <w:t xml:space="preserve">    </w:t>
      </w:r>
      <w:proofErr w:type="gramStart"/>
      <w:r>
        <w:t>else</w:t>
      </w:r>
      <w:proofErr w:type="gramEnd"/>
      <w:r>
        <w:t>:</w:t>
      </w:r>
    </w:p>
    <w:p w:rsidR="00375B6D" w:rsidRDefault="00375B6D" w:rsidP="00375B6D">
      <w:r>
        <w:t xml:space="preserve">        </w:t>
      </w:r>
      <w:proofErr w:type="gramStart"/>
      <w:r>
        <w:t>print</w:t>
      </w:r>
      <w:proofErr w:type="gramEnd"/>
      <w:r>
        <w:t xml:space="preserve"> ("This number is not a prime number")</w:t>
      </w:r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'True'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primez</w:t>
      </w:r>
      <w:proofErr w:type="spellEnd"/>
      <w:r>
        <w:t>(</w:t>
      </w:r>
      <w:proofErr w:type="gramEnd"/>
      <w:r>
        <w:t>7,3)</w:t>
      </w:r>
    </w:p>
    <w:p w:rsidR="00375B6D" w:rsidRDefault="00375B6D" w:rsidP="00375B6D">
      <w:proofErr w:type="spellStart"/>
      <w:proofErr w:type="gramStart"/>
      <w:r>
        <w:t>primez</w:t>
      </w:r>
      <w:proofErr w:type="spellEnd"/>
      <w:r>
        <w:t>(</w:t>
      </w:r>
      <w:proofErr w:type="gramEnd"/>
      <w:r>
        <w:t>5,4)</w:t>
      </w:r>
    </w:p>
    <w:p w:rsidR="00375B6D" w:rsidRDefault="00375B6D" w:rsidP="00375B6D">
      <w:proofErr w:type="spellStart"/>
      <w:proofErr w:type="gramStart"/>
      <w:r>
        <w:t>primez</w:t>
      </w:r>
      <w:proofErr w:type="spellEnd"/>
      <w:r>
        <w:t>(</w:t>
      </w:r>
      <w:proofErr w:type="gramEnd"/>
      <w:r>
        <w:t>6,5)</w:t>
      </w:r>
    </w:p>
    <w:p w:rsidR="00375B6D" w:rsidRDefault="00375B6D" w:rsidP="00375B6D"/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PRIMEZ(N,N2)</w:t>
      </w:r>
    </w:p>
    <w:p w:rsidR="00375B6D" w:rsidRDefault="00375B6D" w:rsidP="00375B6D">
      <w:r>
        <w:t xml:space="preserve">    </w:t>
      </w:r>
      <w:proofErr w:type="gramStart"/>
      <w:r>
        <w:t>while</w:t>
      </w:r>
      <w:proofErr w:type="gramEnd"/>
      <w:r>
        <w:t xml:space="preserve"> n2 &gt;= 2</w:t>
      </w:r>
    </w:p>
    <w:p w:rsidR="00375B6D" w:rsidRDefault="00375B6D" w:rsidP="00375B6D">
      <w:r>
        <w:t xml:space="preserve">        </w:t>
      </w:r>
      <w:proofErr w:type="gramStart"/>
      <w:r>
        <w:t>if</w:t>
      </w:r>
      <w:proofErr w:type="gramEnd"/>
      <w:r>
        <w:t xml:space="preserve"> n % n2 = 0</w:t>
      </w:r>
    </w:p>
    <w:p w:rsidR="00375B6D" w:rsidRDefault="00375B6D" w:rsidP="00375B6D">
      <w:r>
        <w:t xml:space="preserve">            </w:t>
      </w:r>
      <w:proofErr w:type="gramStart"/>
      <w:r>
        <w:t>print</w:t>
      </w:r>
      <w:proofErr w:type="gramEnd"/>
      <w:r>
        <w:t xml:space="preserve"> is prime</w:t>
      </w:r>
    </w:p>
    <w:p w:rsidR="00375B6D" w:rsidRDefault="00375B6D" w:rsidP="00375B6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375B6D" w:rsidRDefault="00375B6D" w:rsidP="00375B6D">
      <w:r>
        <w:t xml:space="preserve">        </w:t>
      </w:r>
      <w:proofErr w:type="gramStart"/>
      <w:r>
        <w:t>else</w:t>
      </w:r>
      <w:proofErr w:type="gramEnd"/>
    </w:p>
    <w:p w:rsidR="00375B6D" w:rsidRDefault="00375B6D" w:rsidP="00375B6D">
      <w:r>
        <w:t xml:space="preserve">            </w:t>
      </w:r>
      <w:proofErr w:type="gramStart"/>
      <w:r>
        <w:t>return</w:t>
      </w:r>
      <w:proofErr w:type="gramEnd"/>
      <w:r>
        <w:t xml:space="preserve"> PRIMEZ(N. N2-1)</w:t>
      </w:r>
    </w:p>
    <w:p w:rsidR="00375B6D" w:rsidRDefault="00375B6D" w:rsidP="00375B6D">
      <w:r>
        <w:t xml:space="preserve">    </w:t>
      </w:r>
      <w:proofErr w:type="gramStart"/>
      <w:r>
        <w:t>else</w:t>
      </w:r>
      <w:proofErr w:type="gramEnd"/>
    </w:p>
    <w:p w:rsidR="00375B6D" w:rsidRDefault="00375B6D" w:rsidP="00375B6D">
      <w:r>
        <w:t xml:space="preserve">        </w:t>
      </w:r>
      <w:proofErr w:type="gramStart"/>
      <w:r>
        <w:t>print</w:t>
      </w:r>
      <w:proofErr w:type="gramEnd"/>
      <w:r>
        <w:t xml:space="preserve"> not prime</w:t>
      </w:r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75B6D" w:rsidRDefault="00375B6D" w:rsidP="00375B6D">
      <w:r>
        <w:t xml:space="preserve">            </w:t>
      </w:r>
    </w:p>
    <w:p w:rsidR="00375B6D" w:rsidRDefault="00375B6D" w:rsidP="00375B6D"/>
    <w:p w:rsidR="00290E0B" w:rsidRDefault="00375B6D" w:rsidP="00375B6D">
      <w:r>
        <w:t>8. Write a recursive function (pseudocode and code) that removes all vowels from a given string s. Input: "beautiful" Output: "</w:t>
      </w:r>
      <w:proofErr w:type="spellStart"/>
      <w:r>
        <w:t>btfl</w:t>
      </w:r>
      <w:proofErr w:type="spellEnd"/>
      <w:r>
        <w:t>".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vowel(s): </w:t>
      </w:r>
    </w:p>
    <w:p w:rsidR="00375B6D" w:rsidRDefault="00375B6D" w:rsidP="00375B6D">
      <w:r>
        <w:t xml:space="preserve">    </w:t>
      </w:r>
      <w:proofErr w:type="gramStart"/>
      <w:r>
        <w:t>if</w:t>
      </w:r>
      <w:proofErr w:type="gramEnd"/>
      <w:r>
        <w:t xml:space="preserve"> not s: </w:t>
      </w:r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:rsidR="00375B6D" w:rsidRDefault="00375B6D" w:rsidP="00375B6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in "</w:t>
      </w:r>
      <w:proofErr w:type="spellStart"/>
      <w:r>
        <w:t>aeiouAEIOU</w:t>
      </w:r>
      <w:proofErr w:type="spellEnd"/>
      <w:r>
        <w:t xml:space="preserve">": </w:t>
      </w:r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vowel(s[1:]) #Removes vowels in string</w:t>
      </w:r>
    </w:p>
    <w:p w:rsidR="00375B6D" w:rsidRDefault="00375B6D" w:rsidP="00375B6D">
      <w:r>
        <w:t xml:space="preserve">    </w:t>
      </w:r>
      <w:proofErr w:type="gramStart"/>
      <w:r>
        <w:t>return</w:t>
      </w:r>
      <w:proofErr w:type="gramEnd"/>
      <w:r>
        <w:t xml:space="preserve"> s[0] + vowel(s[1:]) #Removes vowels in string</w:t>
      </w:r>
    </w:p>
    <w:p w:rsidR="00375B6D" w:rsidRDefault="00375B6D" w:rsidP="00375B6D">
      <w:r>
        <w:t xml:space="preserve">#Recursive code = </w:t>
      </w:r>
      <w:proofErr w:type="spellStart"/>
      <w:r>
        <w:t>BigO</w:t>
      </w:r>
      <w:proofErr w:type="spellEnd"/>
      <w:r>
        <w:t xml:space="preserve"> (N)</w:t>
      </w:r>
    </w:p>
    <w:p w:rsidR="00375B6D" w:rsidRDefault="00375B6D" w:rsidP="00375B6D"/>
    <w:p w:rsidR="00375B6D" w:rsidRDefault="00375B6D" w:rsidP="00375B6D">
      <w:proofErr w:type="gramStart"/>
      <w:r>
        <w:t>print(</w:t>
      </w:r>
      <w:proofErr w:type="gramEnd"/>
      <w:r>
        <w:t>vowel("My Name Is DJ Stutz"))</w:t>
      </w:r>
    </w:p>
    <w:p w:rsidR="00375B6D" w:rsidRDefault="00375B6D" w:rsidP="00375B6D"/>
    <w:p w:rsidR="00375B6D" w:rsidRDefault="00375B6D" w:rsidP="00375B6D">
      <w:r>
        <w:t>#</w:t>
      </w:r>
      <w:proofErr w:type="spellStart"/>
      <w:r>
        <w:t>BigO</w:t>
      </w:r>
      <w:proofErr w:type="spellEnd"/>
      <w:r>
        <w:t xml:space="preserve"> (N)</w:t>
      </w:r>
    </w:p>
    <w:p w:rsidR="00375B6D" w:rsidRDefault="00375B6D" w:rsidP="00375B6D"/>
    <w:p w:rsidR="00375B6D" w:rsidRDefault="00375B6D" w:rsidP="00375B6D">
      <w:proofErr w:type="spellStart"/>
      <w:proofErr w:type="gramStart"/>
      <w:r>
        <w:t>def</w:t>
      </w:r>
      <w:proofErr w:type="spellEnd"/>
      <w:proofErr w:type="gramEnd"/>
      <w:r>
        <w:t xml:space="preserve"> VOWEL(S)</w:t>
      </w:r>
    </w:p>
    <w:p w:rsidR="00375B6D" w:rsidRDefault="00375B6D" w:rsidP="00375B6D">
      <w:r>
        <w:t xml:space="preserve">    </w:t>
      </w:r>
      <w:proofErr w:type="gramStart"/>
      <w:r>
        <w:t>if</w:t>
      </w:r>
      <w:proofErr w:type="gramEnd"/>
      <w:r>
        <w:t xml:space="preserve"> not s</w:t>
      </w:r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:rsidR="00375B6D" w:rsidRDefault="00375B6D" w:rsidP="00375B6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in "</w:t>
      </w:r>
      <w:proofErr w:type="spellStart"/>
      <w:r>
        <w:t>aeiouAEIOU</w:t>
      </w:r>
      <w:proofErr w:type="spellEnd"/>
      <w:r>
        <w:t>"</w:t>
      </w:r>
    </w:p>
    <w:p w:rsidR="00375B6D" w:rsidRDefault="00375B6D" w:rsidP="00375B6D">
      <w:r>
        <w:t xml:space="preserve">        </w:t>
      </w:r>
      <w:proofErr w:type="gramStart"/>
      <w:r>
        <w:t>return</w:t>
      </w:r>
      <w:proofErr w:type="gramEnd"/>
      <w:r>
        <w:t xml:space="preserve"> VOWEL</w:t>
      </w:r>
    </w:p>
    <w:p w:rsidR="00375B6D" w:rsidRPr="00375B6D" w:rsidRDefault="00375B6D" w:rsidP="00375B6D">
      <w:proofErr w:type="gramStart"/>
      <w:r>
        <w:t>print</w:t>
      </w:r>
      <w:proofErr w:type="gramEnd"/>
      <w:r>
        <w:t xml:space="preserve"> VOWEL "users input"</w:t>
      </w:r>
    </w:p>
    <w:sectPr w:rsidR="00375B6D" w:rsidRPr="00375B6D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8D" w:rsidRDefault="0027108D" w:rsidP="0027108D">
      <w:r>
        <w:separator/>
      </w:r>
    </w:p>
  </w:endnote>
  <w:endnote w:type="continuationSeparator" w:id="0">
    <w:p w:rsidR="0027108D" w:rsidRDefault="0027108D" w:rsidP="0027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8D" w:rsidRDefault="0027108D" w:rsidP="0027108D">
      <w:r>
        <w:separator/>
      </w:r>
    </w:p>
  </w:footnote>
  <w:footnote w:type="continuationSeparator" w:id="0">
    <w:p w:rsidR="0027108D" w:rsidRDefault="0027108D" w:rsidP="00271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08D" w:rsidRDefault="0027108D">
    <w:pPr>
      <w:pStyle w:val="Header"/>
    </w:pPr>
    <w:r>
      <w:t xml:space="preserve">Reece Robinson </w:t>
    </w:r>
    <w:r>
      <w:tab/>
    </w:r>
    <w:r>
      <w:tab/>
      <w:t>210 Programming Course 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95233"/>
    <w:multiLevelType w:val="hybridMultilevel"/>
    <w:tmpl w:val="7ABCDBE0"/>
    <w:lvl w:ilvl="0" w:tplc="6C1031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3907FBE"/>
    <w:multiLevelType w:val="hybridMultilevel"/>
    <w:tmpl w:val="845E7CCC"/>
    <w:lvl w:ilvl="0" w:tplc="6DA821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8D"/>
    <w:rsid w:val="000561C3"/>
    <w:rsid w:val="00227519"/>
    <w:rsid w:val="0027108D"/>
    <w:rsid w:val="00290E0B"/>
    <w:rsid w:val="00375B6D"/>
    <w:rsid w:val="005827D4"/>
    <w:rsid w:val="008771E0"/>
    <w:rsid w:val="00885983"/>
    <w:rsid w:val="00A6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64081-463B-4B74-956D-C0A749DD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eader">
    <w:name w:val="header"/>
    <w:basedOn w:val="Normal"/>
    <w:link w:val="HeaderChar"/>
    <w:rsid w:val="002710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108D"/>
    <w:rPr>
      <w:lang w:eastAsia="en-US"/>
    </w:rPr>
  </w:style>
  <w:style w:type="paragraph" w:styleId="Footer">
    <w:name w:val="footer"/>
    <w:basedOn w:val="Normal"/>
    <w:link w:val="FooterChar"/>
    <w:rsid w:val="002710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108D"/>
    <w:rPr>
      <w:lang w:eastAsia="en-US"/>
    </w:rPr>
  </w:style>
  <w:style w:type="paragraph" w:styleId="ListParagraph">
    <w:name w:val="List Paragraph"/>
    <w:basedOn w:val="Normal"/>
    <w:uiPriority w:val="34"/>
    <w:qFormat/>
    <w:rsid w:val="0037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BF513700.dotm</Template>
  <TotalTime>68</TotalTime>
  <Pages>3</Pages>
  <Words>545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Robinson</dc:creator>
  <cp:keywords/>
  <dc:description/>
  <cp:lastModifiedBy>Reece Robinson</cp:lastModifiedBy>
  <cp:revision>3</cp:revision>
  <dcterms:created xsi:type="dcterms:W3CDTF">2016-12-01T17:35:00Z</dcterms:created>
  <dcterms:modified xsi:type="dcterms:W3CDTF">2016-12-02T21:41:00Z</dcterms:modified>
</cp:coreProperties>
</file>